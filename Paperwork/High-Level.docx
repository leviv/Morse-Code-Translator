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BCCA4" w14:textId="7CD3832F" w:rsidR="008473F0" w:rsidRPr="007B3B7F" w:rsidRDefault="00250A0B" w:rsidP="007B3B7F">
      <w:pPr>
        <w:pStyle w:val="Heading1"/>
      </w:pPr>
      <w:bookmarkStart w:id="0" w:name="_GoBack"/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302F2512" wp14:editId="1BADF464">
            <wp:simplePos x="0" y="0"/>
            <wp:positionH relativeFrom="column">
              <wp:posOffset>-63500</wp:posOffset>
            </wp:positionH>
            <wp:positionV relativeFrom="paragraph">
              <wp:posOffset>908685</wp:posOffset>
            </wp:positionV>
            <wp:extent cx="5837168" cy="7546340"/>
            <wp:effectExtent l="0" t="0" r="5080" b="0"/>
            <wp:wrapSquare wrapText="bothSides"/>
            <wp:docPr id="1" name="Picture 1" descr="/Users/levivillarreal/Desktop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vivillarreal/Desktop/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410" cy="755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F44">
        <w:t>High-Level Software Desig</w:t>
      </w:r>
      <w:r w:rsidR="007B3B7F">
        <w:t>n</w:t>
      </w:r>
    </w:p>
    <w:bookmarkEnd w:id="0"/>
    <w:sectPr w:rsidR="008473F0" w:rsidRPr="007B3B7F" w:rsidSect="007B3B7F">
      <w:headerReference w:type="even" r:id="rId8"/>
      <w:headerReference w:type="default" r:id="rId9"/>
      <w:footerReference w:type="default" r:id="rId10"/>
      <w:pgSz w:w="12240" w:h="15840"/>
      <w:pgMar w:top="720" w:right="1440" w:bottom="180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2145A" w14:textId="77777777" w:rsidR="005A01A2" w:rsidRDefault="005A01A2">
      <w:r>
        <w:separator/>
      </w:r>
    </w:p>
    <w:p w14:paraId="4763AF70" w14:textId="77777777" w:rsidR="005A01A2" w:rsidRDefault="005A01A2"/>
  </w:endnote>
  <w:endnote w:type="continuationSeparator" w:id="0">
    <w:p w14:paraId="14146EF0" w14:textId="77777777" w:rsidR="005A01A2" w:rsidRDefault="005A01A2">
      <w:r>
        <w:continuationSeparator/>
      </w:r>
    </w:p>
    <w:p w14:paraId="6EF0B0D8" w14:textId="77777777" w:rsidR="005A01A2" w:rsidRDefault="005A0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3BCAE" w14:textId="3F0FF63A" w:rsidR="008473F0" w:rsidRDefault="008473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7DA89" w14:textId="77777777" w:rsidR="005A01A2" w:rsidRDefault="005A01A2">
      <w:r>
        <w:separator/>
      </w:r>
    </w:p>
    <w:p w14:paraId="2047A332" w14:textId="77777777" w:rsidR="005A01A2" w:rsidRDefault="005A01A2"/>
  </w:footnote>
  <w:footnote w:type="continuationSeparator" w:id="0">
    <w:p w14:paraId="4E5373D4" w14:textId="77777777" w:rsidR="005A01A2" w:rsidRDefault="005A01A2">
      <w:r>
        <w:continuationSeparator/>
      </w:r>
    </w:p>
    <w:p w14:paraId="728F713E" w14:textId="77777777" w:rsidR="005A01A2" w:rsidRDefault="005A01A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5D9CB" w14:textId="77777777" w:rsidR="007B3B7F" w:rsidRDefault="007B3B7F" w:rsidP="00902F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10FBF" w14:textId="77777777" w:rsidR="007B3B7F" w:rsidRDefault="007B3B7F" w:rsidP="007B3B7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116DB" w14:textId="77777777" w:rsidR="007B3B7F" w:rsidRDefault="007B3B7F" w:rsidP="00902F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61E7">
      <w:rPr>
        <w:rStyle w:val="PageNumber"/>
        <w:noProof/>
      </w:rPr>
      <w:t>6</w:t>
    </w:r>
    <w:r>
      <w:rPr>
        <w:rStyle w:val="PageNumber"/>
      </w:rPr>
      <w:fldChar w:fldCharType="end"/>
    </w:r>
  </w:p>
  <w:p w14:paraId="24CE1750" w14:textId="77777777" w:rsidR="007B3B7F" w:rsidRDefault="007B3B7F" w:rsidP="007B3B7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44"/>
    <w:rsid w:val="00250A0B"/>
    <w:rsid w:val="00566F44"/>
    <w:rsid w:val="005A01A2"/>
    <w:rsid w:val="006561E7"/>
    <w:rsid w:val="00721988"/>
    <w:rsid w:val="007B3B7F"/>
    <w:rsid w:val="008473F0"/>
    <w:rsid w:val="00F6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0A0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1988"/>
    <w:rPr>
      <w:color w:val="214C5E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vivillarreal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Villarreal</dc:creator>
  <cp:keywords/>
  <dc:description/>
  <cp:lastModifiedBy>Levi Villarreal</cp:lastModifiedBy>
  <cp:revision>3</cp:revision>
  <dcterms:created xsi:type="dcterms:W3CDTF">2017-06-21T21:28:00Z</dcterms:created>
  <dcterms:modified xsi:type="dcterms:W3CDTF">2017-06-21T22:25:00Z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