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B51CEE" w14:textId="77777777" w:rsidR="00831F5C" w:rsidRDefault="00D53B8D">
      <w:pPr>
        <w:pStyle w:val="Heading1"/>
      </w:pPr>
      <w:r>
        <w:t>References</w:t>
      </w:r>
    </w:p>
    <w:p w14:paraId="5023AD27" w14:textId="77777777" w:rsidR="00D53B8D" w:rsidRDefault="00D53B8D" w:rsidP="00D53B8D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D53B8D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MORSE CODE &amp; THE TELEGRAPH</w:t>
      </w:r>
    </w:p>
    <w:p w14:paraId="03B69115" w14:textId="77777777" w:rsidR="00D53B8D" w:rsidRPr="00D53B8D" w:rsidRDefault="00D53B8D" w:rsidP="00D53B8D">
      <w:pPr>
        <w:ind w:left="720" w:firstLine="720"/>
      </w:pPr>
      <w:r w:rsidRPr="00D53B8D">
        <w:t>http://www.history.com/topics/inventions/telegraph</w:t>
      </w:r>
    </w:p>
    <w:p w14:paraId="0DE872ED" w14:textId="77777777" w:rsidR="00D53B8D" w:rsidRDefault="00D53B8D" w:rsidP="00D53B8D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Morse Code History</w:t>
      </w:r>
    </w:p>
    <w:p w14:paraId="298DAC97" w14:textId="77777777" w:rsidR="00D53B8D" w:rsidRPr="00D53B8D" w:rsidRDefault="00D53B8D" w:rsidP="00D53B8D">
      <w:pPr>
        <w:ind w:left="720" w:firstLine="720"/>
      </w:pPr>
      <w:r w:rsidRPr="00D53B8D">
        <w:t>http://www.wrvmuseum.org/morsecodehistory.htm</w:t>
      </w:r>
    </w:p>
    <w:p w14:paraId="3B22E310" w14:textId="77777777" w:rsidR="00D53B8D" w:rsidRDefault="00D53B8D" w:rsidP="00D53B8D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MTS Publications</w:t>
      </w:r>
    </w:p>
    <w:p w14:paraId="446DBE38" w14:textId="77777777" w:rsidR="00D53B8D" w:rsidRPr="00D53B8D" w:rsidRDefault="00D53B8D" w:rsidP="00D53B8D">
      <w:pPr>
        <w:ind w:left="720" w:firstLine="720"/>
      </w:pPr>
      <w:r w:rsidRPr="00D53B8D">
        <w:t>https://mtspublications.com/about-mts/</w:t>
      </w:r>
    </w:p>
    <w:p w14:paraId="41274947" w14:textId="77777777" w:rsidR="00D53B8D" w:rsidRDefault="00D53B8D" w:rsidP="00D53B8D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jQuery 2.1.3</w:t>
      </w:r>
    </w:p>
    <w:p w14:paraId="1B3307F4" w14:textId="77777777" w:rsidR="00D53B8D" w:rsidRDefault="00D53B8D" w:rsidP="00D53B8D">
      <w:pPr>
        <w:ind w:left="720" w:firstLine="720"/>
      </w:pPr>
      <w:r w:rsidRPr="00D53B8D">
        <w:t>https://code.jquery.com/jquery/</w:t>
      </w:r>
    </w:p>
    <w:p w14:paraId="0FC4E958" w14:textId="77777777" w:rsidR="009066F3" w:rsidRDefault="009066F3" w:rsidP="009066F3">
      <w:pPr>
        <w:pStyle w:val="Heading2"/>
        <w:numPr>
          <w:ilvl w:val="0"/>
          <w:numId w:val="7"/>
        </w:numP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Bootstrap 3.3.1</w:t>
      </w:r>
    </w:p>
    <w:p w14:paraId="1038964F" w14:textId="77777777" w:rsidR="009066F3" w:rsidRPr="00D53B8D" w:rsidRDefault="009066F3" w:rsidP="00D53B8D">
      <w:pPr>
        <w:ind w:left="720" w:firstLine="720"/>
      </w:pPr>
      <w:r w:rsidRPr="009066F3">
        <w:t>http://getbootstrap.com/</w:t>
      </w:r>
    </w:p>
    <w:p w14:paraId="65EB1729" w14:textId="77777777" w:rsidR="00D53B8D" w:rsidRPr="00D53B8D" w:rsidRDefault="00D53B8D" w:rsidP="00D53B8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E45E28" w14:textId="77777777" w:rsidR="00831F5C" w:rsidRDefault="00831F5C">
      <w:pPr>
        <w:pStyle w:val="Heading2"/>
      </w:pPr>
      <w:bookmarkStart w:id="0" w:name="_GoBack"/>
      <w:bookmarkEnd w:id="0"/>
    </w:p>
    <w:sectPr w:rsidR="00831F5C" w:rsidSect="009066F3">
      <w:headerReference w:type="even" r:id="rId7"/>
      <w:headerReference w:type="default" r:id="rId8"/>
      <w:footerReference w:type="default" r:id="rId9"/>
      <w:pgSz w:w="12240" w:h="15840"/>
      <w:pgMar w:top="720" w:right="1440" w:bottom="1800" w:left="144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79015" w14:textId="77777777" w:rsidR="002922BC" w:rsidRDefault="002922BC">
      <w:r>
        <w:separator/>
      </w:r>
    </w:p>
    <w:p w14:paraId="250F4ECC" w14:textId="77777777" w:rsidR="002922BC" w:rsidRDefault="002922BC"/>
  </w:endnote>
  <w:endnote w:type="continuationSeparator" w:id="0">
    <w:p w14:paraId="7E93D113" w14:textId="77777777" w:rsidR="002922BC" w:rsidRDefault="002922BC">
      <w:r>
        <w:continuationSeparator/>
      </w:r>
    </w:p>
    <w:p w14:paraId="07C8B71F" w14:textId="77777777" w:rsidR="002922BC" w:rsidRDefault="00292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B54F8" w14:textId="77777777" w:rsidR="00831F5C" w:rsidRDefault="00831F5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B7F63F" w14:textId="77777777" w:rsidR="002922BC" w:rsidRDefault="002922BC">
      <w:r>
        <w:separator/>
      </w:r>
    </w:p>
    <w:p w14:paraId="546E9F35" w14:textId="77777777" w:rsidR="002922BC" w:rsidRDefault="002922BC"/>
  </w:footnote>
  <w:footnote w:type="continuationSeparator" w:id="0">
    <w:p w14:paraId="231FD0CD" w14:textId="77777777" w:rsidR="002922BC" w:rsidRDefault="002922BC">
      <w:r>
        <w:continuationSeparator/>
      </w:r>
    </w:p>
    <w:p w14:paraId="169A0D7C" w14:textId="77777777" w:rsidR="002922BC" w:rsidRDefault="002922B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11A58" w14:textId="77777777" w:rsidR="009066F3" w:rsidRDefault="009066F3" w:rsidP="009E424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CC7523" w14:textId="77777777" w:rsidR="009066F3" w:rsidRDefault="009066F3" w:rsidP="009066F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C521" w14:textId="77777777" w:rsidR="009066F3" w:rsidRDefault="009066F3" w:rsidP="009E424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37FA7C99" w14:textId="77777777" w:rsidR="009066F3" w:rsidRDefault="009066F3" w:rsidP="009066F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886AFC"/>
    <w:multiLevelType w:val="hybridMultilevel"/>
    <w:tmpl w:val="141E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BF6D13"/>
    <w:multiLevelType w:val="multilevel"/>
    <w:tmpl w:val="6BE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8E1694"/>
    <w:multiLevelType w:val="hybridMultilevel"/>
    <w:tmpl w:val="E25C8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8D"/>
    <w:rsid w:val="002922BC"/>
    <w:rsid w:val="00831F5C"/>
    <w:rsid w:val="009066F3"/>
    <w:rsid w:val="00D5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F59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3B8D"/>
    <w:rPr>
      <w:color w:val="214C5E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906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vivillarreal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Villarreal</dc:creator>
  <cp:keywords/>
  <dc:description/>
  <cp:lastModifiedBy>Levi Villarreal</cp:lastModifiedBy>
  <cp:revision>1</cp:revision>
  <dcterms:created xsi:type="dcterms:W3CDTF">2017-06-20T06:25:00Z</dcterms:created>
  <dcterms:modified xsi:type="dcterms:W3CDTF">2017-06-20T06:32:00Z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