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ADA59" w14:textId="77777777" w:rsidR="008473F0" w:rsidRDefault="00882316">
      <w:pPr>
        <w:pStyle w:val="Heading1"/>
      </w:pPr>
      <w:r>
        <w:t>End User Product Documentation</w:t>
      </w:r>
    </w:p>
    <w:p w14:paraId="6A47641E" w14:textId="77777777" w:rsidR="00654508" w:rsidRDefault="00654508" w:rsidP="0046186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Beta testing </w:t>
      </w:r>
    </w:p>
    <w:p w14:paraId="4FD8C04B" w14:textId="77777777" w:rsidR="007D0DEF" w:rsidRDefault="007D0DEF" w:rsidP="0046186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0DEF">
        <w:rPr>
          <w:rFonts w:ascii="Times New Roman" w:hAnsi="Times New Roman" w:cs="Times New Roman"/>
          <w:color w:val="000000" w:themeColor="text1"/>
          <w:sz w:val="24"/>
          <w:szCs w:val="24"/>
        </w:rPr>
        <w:t>User 1 comments</w:t>
      </w:r>
      <w:r w:rsidR="0046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</w:p>
    <w:p w14:paraId="4955DE94" w14:textId="77777777" w:rsidR="007D0DEF" w:rsidRDefault="00461869" w:rsidP="0046186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Translation is very buggy</w:t>
      </w:r>
    </w:p>
    <w:p w14:paraId="7E48ABBA" w14:textId="77777777" w:rsidR="00461869" w:rsidRDefault="00461869" w:rsidP="0046186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dashes run together, making it hard to read the Morse code</w:t>
      </w:r>
    </w:p>
    <w:p w14:paraId="44F10837" w14:textId="77777777" w:rsidR="00461869" w:rsidRDefault="00461869" w:rsidP="0046186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area to type in is not very big</w:t>
      </w:r>
    </w:p>
    <w:p w14:paraId="6DD4F361" w14:textId="77777777" w:rsidR="00461869" w:rsidRDefault="00461869" w:rsidP="005B680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design of the software is clean and minimal</w:t>
      </w:r>
    </w:p>
    <w:p w14:paraId="1D89C26E" w14:textId="77777777" w:rsidR="00654508" w:rsidRPr="00654508" w:rsidRDefault="00654508" w:rsidP="00654508">
      <w:pPr>
        <w:pStyle w:val="ListParagraph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4C8E8" w14:textId="77777777" w:rsidR="00461869" w:rsidRPr="00461869" w:rsidRDefault="00461869" w:rsidP="005B68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2 comments</w:t>
      </w:r>
    </w:p>
    <w:p w14:paraId="71CC490A" w14:textId="77777777" w:rsidR="007D0DEF" w:rsidRDefault="005B6808" w:rsidP="005B680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Adding sound to the translator would be a lot cooler</w:t>
      </w:r>
    </w:p>
    <w:p w14:paraId="451AFFE4" w14:textId="77777777" w:rsidR="005B6808" w:rsidRDefault="005B6808" w:rsidP="005B680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Some sort of alphabet would be helpful f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or learning Morse code</w:t>
      </w:r>
    </w:p>
    <w:p w14:paraId="37D7A006" w14:textId="77777777" w:rsidR="005B6808" w:rsidRDefault="005B6808" w:rsidP="005B680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Translation doesn’t work every time</w:t>
      </w:r>
    </w:p>
    <w:p w14:paraId="6622E9FB" w14:textId="77777777" w:rsidR="00654508" w:rsidRDefault="00654508" w:rsidP="00654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74049" w14:textId="77777777" w:rsidR="00654508" w:rsidRDefault="00654508" w:rsidP="00654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3 comments</w:t>
      </w:r>
    </w:p>
    <w:p w14:paraId="4DEA2542" w14:textId="77777777" w:rsidR="00654508" w:rsidRDefault="00654508" w:rsidP="0065450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Really liked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look of the program</w:t>
      </w:r>
    </w:p>
    <w:p w14:paraId="2AA42EAB" w14:textId="77777777" w:rsidR="00654508" w:rsidRDefault="00654508" w:rsidP="0065450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Translations didn’t always work</w:t>
      </w:r>
    </w:p>
    <w:p w14:paraId="779F19DA" w14:textId="77777777" w:rsidR="00654508" w:rsidRDefault="00654508" w:rsidP="0065450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 very much information</w:t>
      </w:r>
    </w:p>
    <w:p w14:paraId="2DAFC831" w14:textId="77777777" w:rsidR="00654508" w:rsidRDefault="00654508" w:rsidP="00654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9FCD5A" w14:textId="77777777" w:rsidR="00654508" w:rsidRPr="00654508" w:rsidRDefault="00654508" w:rsidP="00654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95CF75" w14:textId="77777777" w:rsidR="00654508" w:rsidRDefault="00654508" w:rsidP="00654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4AC93" w14:textId="77777777" w:rsidR="00654508" w:rsidRDefault="00654508" w:rsidP="00654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Final product testing</w:t>
      </w:r>
    </w:p>
    <w:p w14:paraId="279D3A8D" w14:textId="77777777" w:rsidR="00654508" w:rsidRDefault="00654508" w:rsidP="00654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1 comments</w:t>
      </w:r>
    </w:p>
    <w:p w14:paraId="55DC0112" w14:textId="77777777" w:rsidR="00C46CE9" w:rsidRDefault="00C46CE9" w:rsidP="00C46CE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Liked how you could see and hear the translation at the same time</w:t>
      </w:r>
    </w:p>
    <w:p w14:paraId="7422052C" w14:textId="77777777" w:rsidR="00C46CE9" w:rsidRDefault="00C46CE9" w:rsidP="00C46CE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Liked how it showed the alphabet on the right side of the screen</w:t>
      </w:r>
    </w:p>
    <w:p w14:paraId="582D6FEE" w14:textId="77777777" w:rsidR="00C46CE9" w:rsidRDefault="00B55103" w:rsidP="00C46CE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Didn’t have a single wrong translation</w:t>
      </w:r>
    </w:p>
    <w:p w14:paraId="622BDC8B" w14:textId="77777777" w:rsidR="00B55103" w:rsidRDefault="00B55103" w:rsidP="00B5510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8AD97" w14:textId="77777777" w:rsidR="00B55103" w:rsidRDefault="00B55103" w:rsidP="00B5510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2 comments</w:t>
      </w:r>
    </w:p>
    <w:p w14:paraId="12E865AE" w14:textId="77777777" w:rsidR="00B55103" w:rsidRDefault="00B55103" w:rsidP="00B5510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sound of the Morse code sounded very authentic</w:t>
      </w:r>
    </w:p>
    <w:p w14:paraId="7891864B" w14:textId="77777777" w:rsidR="00B55103" w:rsidRDefault="00B55103" w:rsidP="00B5510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would be nice to be able to speed up or slow down the speed of the beeps</w:t>
      </w:r>
    </w:p>
    <w:p w14:paraId="01D9F365" w14:textId="77777777" w:rsidR="00B55103" w:rsidRDefault="00B55103" w:rsidP="00B5510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Didn’t have a single wrong translation</w:t>
      </w:r>
    </w:p>
    <w:p w14:paraId="215B1ED1" w14:textId="77777777" w:rsidR="00B55103" w:rsidRDefault="00B55103" w:rsidP="00B5510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BA0973" w14:textId="77777777" w:rsidR="00B55103" w:rsidRDefault="00B55103" w:rsidP="00B5510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3 comments</w:t>
      </w:r>
    </w:p>
    <w:p w14:paraId="5F09633B" w14:textId="77777777" w:rsidR="00B55103" w:rsidRDefault="000B15A1" w:rsidP="00B55103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Liked how the new program allowed for more lines to input text</w:t>
      </w:r>
    </w:p>
    <w:p w14:paraId="0630C234" w14:textId="77777777" w:rsidR="000B15A1" w:rsidRDefault="000B15A1" w:rsidP="00B55103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Thought the speed of the beeps were a bit slow</w:t>
      </w:r>
    </w:p>
    <w:p w14:paraId="1796EA5C" w14:textId="77777777" w:rsidR="000B15A1" w:rsidRPr="000B15A1" w:rsidRDefault="000B15A1" w:rsidP="000B15A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Didn’t have a single wrong translation</w:t>
      </w:r>
    </w:p>
    <w:sectPr w:rsidR="000B15A1" w:rsidRPr="000B15A1" w:rsidSect="000B15A1">
      <w:headerReference w:type="even" r:id="rId7"/>
      <w:headerReference w:type="default" r:id="rId8"/>
      <w:footerReference w:type="default" r:id="rId9"/>
      <w:pgSz w:w="12240" w:h="15840"/>
      <w:pgMar w:top="720" w:right="1440" w:bottom="1800" w:left="1440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5950E" w14:textId="77777777" w:rsidR="000345BF" w:rsidRDefault="000345BF">
      <w:r>
        <w:separator/>
      </w:r>
    </w:p>
    <w:p w14:paraId="4DC42AA1" w14:textId="77777777" w:rsidR="000345BF" w:rsidRDefault="000345BF"/>
  </w:endnote>
  <w:endnote w:type="continuationSeparator" w:id="0">
    <w:p w14:paraId="2BA87FD4" w14:textId="77777777" w:rsidR="000345BF" w:rsidRDefault="000345BF">
      <w:r>
        <w:continuationSeparator/>
      </w:r>
    </w:p>
    <w:p w14:paraId="7A3CB4AA" w14:textId="77777777" w:rsidR="000345BF" w:rsidRDefault="000345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D26A5" w14:textId="77777777" w:rsidR="008473F0" w:rsidRDefault="008473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051AA" w14:textId="77777777" w:rsidR="000345BF" w:rsidRDefault="000345BF">
      <w:r>
        <w:separator/>
      </w:r>
    </w:p>
    <w:p w14:paraId="45E9DE7E" w14:textId="77777777" w:rsidR="000345BF" w:rsidRDefault="000345BF"/>
  </w:footnote>
  <w:footnote w:type="continuationSeparator" w:id="0">
    <w:p w14:paraId="5C79841E" w14:textId="77777777" w:rsidR="000345BF" w:rsidRDefault="000345BF">
      <w:r>
        <w:continuationSeparator/>
      </w:r>
    </w:p>
    <w:p w14:paraId="3CCE5B46" w14:textId="77777777" w:rsidR="000345BF" w:rsidRDefault="000345B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27CC" w14:textId="77777777" w:rsidR="000B15A1" w:rsidRDefault="000B15A1" w:rsidP="00902F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B796A5" w14:textId="77777777" w:rsidR="000B15A1" w:rsidRDefault="000B15A1" w:rsidP="000B15A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ED142" w14:textId="77777777" w:rsidR="000B15A1" w:rsidRDefault="000B15A1" w:rsidP="00902F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  <w:p w14:paraId="1FCE855B" w14:textId="77777777" w:rsidR="000B15A1" w:rsidRDefault="000B15A1" w:rsidP="000B15A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C548FE"/>
    <w:multiLevelType w:val="hybridMultilevel"/>
    <w:tmpl w:val="FC9C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4338A"/>
    <w:multiLevelType w:val="hybridMultilevel"/>
    <w:tmpl w:val="BFE6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47584"/>
    <w:multiLevelType w:val="hybridMultilevel"/>
    <w:tmpl w:val="2B82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06F13"/>
    <w:multiLevelType w:val="hybridMultilevel"/>
    <w:tmpl w:val="FB7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3776B"/>
    <w:multiLevelType w:val="hybridMultilevel"/>
    <w:tmpl w:val="2166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6146F"/>
    <w:multiLevelType w:val="hybridMultilevel"/>
    <w:tmpl w:val="5A72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16"/>
    <w:rsid w:val="000345BF"/>
    <w:rsid w:val="000B15A1"/>
    <w:rsid w:val="00461869"/>
    <w:rsid w:val="005B6808"/>
    <w:rsid w:val="00654508"/>
    <w:rsid w:val="007D0DEF"/>
    <w:rsid w:val="008473F0"/>
    <w:rsid w:val="00882316"/>
    <w:rsid w:val="00B55103"/>
    <w:rsid w:val="00C4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377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D0DE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B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vivillarreal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20</TotalTime>
  <Pages>2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Villarreal</dc:creator>
  <cp:keywords/>
  <dc:description/>
  <cp:lastModifiedBy>Levi Villarreal</cp:lastModifiedBy>
  <cp:revision>1</cp:revision>
  <dcterms:created xsi:type="dcterms:W3CDTF">2017-06-21T22:00:00Z</dcterms:created>
  <dcterms:modified xsi:type="dcterms:W3CDTF">2017-06-21T22:24:00Z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